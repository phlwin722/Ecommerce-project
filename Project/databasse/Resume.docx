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6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60"/>
        <w:gridCol w:w="720"/>
        <w:gridCol w:w="6470"/>
      </w:tblGrid>
      <w:tr w:rsidR="001B2ABD" w14:paraId="2C8A6A97" w14:textId="77777777" w:rsidTr="00BB2BE0">
        <w:trPr>
          <w:trHeight w:val="4410"/>
        </w:trPr>
        <w:tc>
          <w:tcPr>
            <w:tcW w:w="3960" w:type="dxa"/>
            <w:vAlign w:val="bottom"/>
          </w:tcPr>
          <w:p w14:paraId="6CCBE344" w14:textId="7CFDFC23" w:rsidR="001B2ABD" w:rsidRDefault="00DA672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70C87E3" wp14:editId="5B46EDE3">
                  <wp:extent cx="1520456" cy="1520456"/>
                  <wp:effectExtent l="0" t="0" r="3810" b="3810"/>
                  <wp:docPr id="2" name="Picture 2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935" cy="153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DAA701" w14:textId="5B3D6898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6469337" w14:textId="6B1AF17A" w:rsidR="001B2ABD" w:rsidRPr="005204B7" w:rsidRDefault="00BB2BE0" w:rsidP="00DE25AD">
            <w:pPr>
              <w:pStyle w:val="Title"/>
              <w:rPr>
                <w:b/>
                <w:sz w:val="24"/>
              </w:rPr>
            </w:pPr>
            <w:r w:rsidRPr="005204B7">
              <w:rPr>
                <w:rFonts w:ascii="Segoe UI Historic" w:hAnsi="Segoe UI Historic" w:cs="Segoe UI Historic"/>
                <w:b/>
                <w:color w:val="050505"/>
                <w:sz w:val="23"/>
                <w:szCs w:val="23"/>
                <w:shd w:val="clear" w:color="auto" w:fill="F0F0F0"/>
              </w:rPr>
              <w:t>II. EDUCATIONAL BACKGROUND</w:t>
            </w:r>
          </w:p>
        </w:tc>
        <w:bookmarkStart w:id="0" w:name="_GoBack"/>
        <w:bookmarkEnd w:id="0"/>
      </w:tr>
      <w:tr w:rsidR="001B2ABD" w14:paraId="0CC40A8E" w14:textId="77777777" w:rsidTr="00BB2BE0">
        <w:trPr>
          <w:trHeight w:val="13095"/>
        </w:trPr>
        <w:tc>
          <w:tcPr>
            <w:tcW w:w="3960" w:type="dxa"/>
          </w:tcPr>
          <w:p w14:paraId="196E27A9" w14:textId="0A279B72" w:rsidR="00BB2BE0" w:rsidRDefault="005204B7" w:rsidP="00BB2BE0">
            <w:pPr>
              <w:pStyle w:val="Heading3"/>
              <w:spacing w:line="36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 xml:space="preserve">           </w:t>
            </w:r>
            <w:r w:rsidR="00BB2BE0">
              <w:rPr>
                <w:color w:val="000000" w:themeColor="text1"/>
                <w:sz w:val="28"/>
                <w:szCs w:val="32"/>
              </w:rPr>
              <w:t>Danica V. Gois</w:t>
            </w:r>
          </w:p>
          <w:p w14:paraId="1D85FD2D" w14:textId="2C6316A2" w:rsidR="00BB2BE0" w:rsidRPr="005204B7" w:rsidRDefault="00BB2BE0" w:rsidP="00BB2BE0">
            <w:pPr>
              <w:pStyle w:val="ListParagraph"/>
              <w:numPr>
                <w:ilvl w:val="0"/>
                <w:numId w:val="10"/>
              </w:numPr>
              <w:rPr>
                <w:b/>
                <w:sz w:val="22"/>
              </w:rPr>
            </w:pPr>
            <w:r w:rsidRPr="005204B7">
              <w:rPr>
                <w:b/>
                <w:sz w:val="22"/>
              </w:rPr>
              <w:t>Personal Background</w:t>
            </w:r>
          </w:p>
          <w:p w14:paraId="0A518AE2" w14:textId="77777777" w:rsidR="00BB2BE0" w:rsidRPr="00BB2BE0" w:rsidRDefault="00BB2BE0" w:rsidP="00BB2BE0"/>
          <w:p w14:paraId="60B6F44A" w14:textId="2797433E" w:rsidR="00BB2BE0" w:rsidRDefault="00BB2BE0" w:rsidP="00BB2BE0">
            <w:pPr>
              <w:spacing w:line="360" w:lineRule="auto"/>
            </w:pPr>
            <w:r>
              <w:t xml:space="preserve">Email: </w:t>
            </w:r>
            <w:hyperlink r:id="rId11" w:history="1">
              <w:r w:rsidRPr="00840576">
                <w:rPr>
                  <w:rStyle w:val="Hyperlink"/>
                </w:rPr>
                <w:t>danicagois5@gmail.com</w:t>
              </w:r>
            </w:hyperlink>
          </w:p>
          <w:p w14:paraId="0ECED314" w14:textId="5B63255D" w:rsidR="00BB2BE0" w:rsidRDefault="00BB2BE0" w:rsidP="00BB2BE0">
            <w:pPr>
              <w:spacing w:line="360" w:lineRule="auto"/>
            </w:pPr>
            <w:r>
              <w:t>Contact: 09266689246</w:t>
            </w:r>
          </w:p>
          <w:p w14:paraId="31F4364B" w14:textId="6A31D31E" w:rsidR="00BB2BE0" w:rsidRPr="005D635E" w:rsidRDefault="00BB2BE0" w:rsidP="00BB2BE0">
            <w:pPr>
              <w:spacing w:line="360" w:lineRule="auto"/>
              <w:rPr>
                <w:i/>
                <w:iCs/>
              </w:rPr>
            </w:pPr>
            <w:r>
              <w:t xml:space="preserve">AGE:             </w:t>
            </w:r>
            <w:r w:rsidR="005204B7">
              <w:rPr>
                <w:i/>
                <w:iCs/>
              </w:rPr>
              <w:t>21</w:t>
            </w:r>
            <w:r w:rsidRPr="005D635E">
              <w:rPr>
                <w:i/>
                <w:iCs/>
              </w:rPr>
              <w:t xml:space="preserve"> Years old</w:t>
            </w:r>
          </w:p>
          <w:p w14:paraId="00D3A20F" w14:textId="77777777" w:rsidR="00BB2BE0" w:rsidRDefault="00BB2BE0" w:rsidP="00BB2BE0">
            <w:pPr>
              <w:spacing w:line="360" w:lineRule="auto"/>
            </w:pPr>
            <w:r>
              <w:t xml:space="preserve">GENDER:      </w:t>
            </w:r>
            <w:r>
              <w:rPr>
                <w:i/>
                <w:iCs/>
              </w:rPr>
              <w:t>Female</w:t>
            </w:r>
          </w:p>
          <w:p w14:paraId="51FCBF83" w14:textId="77777777" w:rsidR="00BB2BE0" w:rsidRDefault="00BB2BE0" w:rsidP="00BB2BE0">
            <w:pPr>
              <w:spacing w:line="360" w:lineRule="auto"/>
            </w:pPr>
            <w:r>
              <w:t xml:space="preserve">Birthday:       </w:t>
            </w:r>
            <w:r>
              <w:rPr>
                <w:i/>
                <w:iCs/>
              </w:rPr>
              <w:t>December 16 2002</w:t>
            </w:r>
          </w:p>
          <w:p w14:paraId="684BE8EB" w14:textId="2B174B0D" w:rsidR="00BB2BE0" w:rsidRDefault="00BB2BE0" w:rsidP="00BB2BE0">
            <w:pPr>
              <w:spacing w:line="360" w:lineRule="auto"/>
            </w:pPr>
            <w:r>
              <w:t xml:space="preserve">Height:         </w:t>
            </w:r>
            <w:r w:rsidRPr="005D635E">
              <w:rPr>
                <w:i/>
                <w:iCs/>
              </w:rPr>
              <w:t xml:space="preserve"> 5’</w:t>
            </w:r>
            <w:r w:rsidR="005204B7">
              <w:rPr>
                <w:i/>
                <w:iCs/>
              </w:rPr>
              <w:t>2</w:t>
            </w:r>
          </w:p>
          <w:p w14:paraId="43336CFE" w14:textId="239D51CD" w:rsidR="00BB2BE0" w:rsidRDefault="00BB2BE0" w:rsidP="00BB2BE0">
            <w:pPr>
              <w:spacing w:line="360" w:lineRule="auto"/>
            </w:pPr>
            <w:r>
              <w:t xml:space="preserve">Weight:        </w:t>
            </w:r>
            <w:r w:rsidRPr="005D635E">
              <w:rPr>
                <w:i/>
                <w:iCs/>
              </w:rPr>
              <w:t xml:space="preserve"> </w:t>
            </w:r>
            <w:r w:rsidR="005204B7">
              <w:rPr>
                <w:i/>
                <w:iCs/>
              </w:rPr>
              <w:t>43</w:t>
            </w:r>
            <w:r w:rsidRPr="005D635E">
              <w:rPr>
                <w:i/>
                <w:iCs/>
              </w:rPr>
              <w:t>kg</w:t>
            </w:r>
          </w:p>
          <w:p w14:paraId="26E91C26" w14:textId="77777777" w:rsidR="00BB2BE0" w:rsidRDefault="00BB2BE0" w:rsidP="00BB2BE0">
            <w:pPr>
              <w:spacing w:line="360" w:lineRule="auto"/>
            </w:pPr>
            <w:r>
              <w:t xml:space="preserve">Civil Status:  </w:t>
            </w:r>
            <w:r w:rsidRPr="005D635E">
              <w:rPr>
                <w:i/>
                <w:iCs/>
              </w:rPr>
              <w:t xml:space="preserve"> Single</w:t>
            </w:r>
          </w:p>
          <w:p w14:paraId="57E9A968" w14:textId="059D4E69" w:rsidR="00BB2BE0" w:rsidRDefault="00BB2BE0" w:rsidP="00BB2BE0">
            <w:pPr>
              <w:spacing w:line="360" w:lineRule="auto"/>
              <w:rPr>
                <w:i/>
                <w:iCs/>
              </w:rPr>
            </w:pPr>
            <w:r>
              <w:t xml:space="preserve">Religion:       </w:t>
            </w:r>
            <w:r w:rsidRPr="005D635E">
              <w:rPr>
                <w:i/>
                <w:iCs/>
              </w:rPr>
              <w:t>Catholic</w:t>
            </w:r>
          </w:p>
          <w:p w14:paraId="610153E8" w14:textId="7E4891D0" w:rsidR="00BB2BE0" w:rsidRDefault="00BB2BE0" w:rsidP="00BB2BE0">
            <w:pPr>
              <w:spacing w:line="360" w:lineRule="auto"/>
              <w:rPr>
                <w:rFonts w:cs="Segoe UI Historic"/>
                <w:color w:val="050505"/>
                <w:szCs w:val="18"/>
                <w:shd w:val="clear" w:color="auto" w:fill="F0F0F0"/>
              </w:rPr>
            </w:pPr>
            <w:r w:rsidRPr="00BB2BE0">
              <w:rPr>
                <w:rFonts w:cs="Segoe UI Historic"/>
                <w:color w:val="050505"/>
                <w:szCs w:val="18"/>
                <w:shd w:val="clear" w:color="auto" w:fill="F0F0F0"/>
              </w:rPr>
              <w:t xml:space="preserve">FATHER'S NAME: </w:t>
            </w:r>
            <w:r>
              <w:rPr>
                <w:rFonts w:cs="Segoe UI Historic"/>
                <w:color w:val="050505"/>
                <w:szCs w:val="18"/>
                <w:shd w:val="clear" w:color="auto" w:fill="F0F0F0"/>
              </w:rPr>
              <w:t xml:space="preserve">Frankie </w:t>
            </w:r>
            <w:proofErr w:type="spellStart"/>
            <w:r>
              <w:rPr>
                <w:rFonts w:cs="Segoe UI Historic"/>
                <w:color w:val="050505"/>
                <w:szCs w:val="18"/>
                <w:shd w:val="clear" w:color="auto" w:fill="F0F0F0"/>
              </w:rPr>
              <w:t>Gois</w:t>
            </w:r>
            <w:proofErr w:type="spellEnd"/>
          </w:p>
          <w:p w14:paraId="7ED5BBA7" w14:textId="3AEA34E2" w:rsidR="00BB2BE0" w:rsidRPr="00BB2BE0" w:rsidRDefault="00BB2BE0" w:rsidP="00BB2BE0">
            <w:pPr>
              <w:spacing w:line="360" w:lineRule="auto"/>
              <w:rPr>
                <w:szCs w:val="18"/>
              </w:rPr>
            </w:pPr>
            <w:r w:rsidRPr="00BB2BE0">
              <w:rPr>
                <w:rFonts w:cs="Segoe UI Historic"/>
                <w:color w:val="050505"/>
                <w:szCs w:val="18"/>
                <w:shd w:val="clear" w:color="auto" w:fill="F0F0F0"/>
              </w:rPr>
              <w:t>MOTHER'S NAME:</w:t>
            </w:r>
            <w:r>
              <w:rPr>
                <w:rFonts w:cs="Segoe UI Historic"/>
                <w:color w:val="050505"/>
                <w:szCs w:val="18"/>
                <w:shd w:val="clear" w:color="auto" w:fill="F0F0F0"/>
              </w:rPr>
              <w:t xml:space="preserve"> Tessie </w:t>
            </w:r>
            <w:proofErr w:type="spellStart"/>
            <w:r>
              <w:rPr>
                <w:rFonts w:cs="Segoe UI Historic"/>
                <w:color w:val="050505"/>
                <w:szCs w:val="18"/>
                <w:shd w:val="clear" w:color="auto" w:fill="F0F0F0"/>
              </w:rPr>
              <w:t>Villobino</w:t>
            </w:r>
            <w:proofErr w:type="spellEnd"/>
          </w:p>
          <w:p w14:paraId="27468919" w14:textId="1E0A3547" w:rsidR="00BB2BE0" w:rsidRPr="005204B7" w:rsidRDefault="00BB2BE0" w:rsidP="00BB2BE0">
            <w:pPr>
              <w:rPr>
                <w:rFonts w:ascii="Calibri Light" w:hAnsi="Calibri Light" w:cs="Calibri Light"/>
                <w:b/>
                <w:sz w:val="24"/>
                <w:szCs w:val="32"/>
              </w:rPr>
            </w:pPr>
            <w:r w:rsidRPr="005204B7">
              <w:rPr>
                <w:rFonts w:ascii="Calibri Light" w:hAnsi="Calibri Light" w:cs="Calibri Light"/>
                <w:b/>
                <w:sz w:val="24"/>
                <w:szCs w:val="32"/>
              </w:rPr>
              <w:t>Objective:</w:t>
            </w:r>
          </w:p>
          <w:p w14:paraId="3FF991E8" w14:textId="18E15260" w:rsidR="004D3011" w:rsidRDefault="005204B7" w:rsidP="00BB2BE0">
            <w:pPr>
              <w:spacing w:line="360" w:lineRule="auto"/>
              <w:rPr>
                <w:rFonts w:ascii="Calibri Light" w:hAnsi="Calibri Light" w:cs="Calibri Light"/>
                <w:sz w:val="24"/>
                <w:szCs w:val="32"/>
              </w:rPr>
            </w:pPr>
            <w:r>
              <w:rPr>
                <w:rFonts w:ascii="Calibri Light" w:hAnsi="Calibri Light" w:cs="Calibri Light"/>
                <w:sz w:val="24"/>
                <w:szCs w:val="32"/>
              </w:rPr>
              <w:t xml:space="preserve">         </w:t>
            </w:r>
            <w:r w:rsidR="00BB2BE0" w:rsidRPr="00BB2BE0">
              <w:rPr>
                <w:rFonts w:ascii="Calibri Light" w:hAnsi="Calibri Light" w:cs="Calibri Light"/>
                <w:sz w:val="24"/>
                <w:szCs w:val="32"/>
              </w:rPr>
              <w:t xml:space="preserve">As an entrepreneurial student, my objective is to cultivate a deep understanding of business principles and practices while actively seeking opportunities to innovate and create value in the marketplace. </w:t>
            </w:r>
          </w:p>
          <w:p w14:paraId="5675842B" w14:textId="77777777" w:rsidR="005204B7" w:rsidRDefault="00BB2BE0" w:rsidP="00BB2BE0">
            <w:pPr>
              <w:spacing w:line="360" w:lineRule="auto"/>
            </w:pPr>
            <w:r w:rsidRPr="005204B7">
              <w:rPr>
                <w:rFonts w:ascii="Calibri Light" w:hAnsi="Calibri Light" w:cs="Calibri Light"/>
                <w:b/>
                <w:sz w:val="24"/>
                <w:szCs w:val="32"/>
              </w:rPr>
              <w:t>SKILSS</w:t>
            </w:r>
            <w:r>
              <w:rPr>
                <w:rFonts w:ascii="Calibri Light" w:hAnsi="Calibri Light" w:cs="Calibri Light"/>
                <w:sz w:val="24"/>
                <w:szCs w:val="32"/>
              </w:rPr>
              <w:t>:</w:t>
            </w:r>
            <w:r w:rsidR="005204B7">
              <w:t xml:space="preserve"> </w:t>
            </w:r>
          </w:p>
          <w:p w14:paraId="17BF5147" w14:textId="1E3A2D43" w:rsidR="00BB2BE0" w:rsidRDefault="005204B7" w:rsidP="00BB2BE0">
            <w:pPr>
              <w:spacing w:line="360" w:lineRule="auto"/>
              <w:rPr>
                <w:rFonts w:ascii="Calibri Light" w:hAnsi="Calibri Light" w:cs="Calibri Light"/>
                <w:sz w:val="24"/>
                <w:szCs w:val="32"/>
              </w:rPr>
            </w:pPr>
            <w:r>
              <w:rPr>
                <w:rFonts w:ascii="Calibri Light" w:hAnsi="Calibri Light" w:cs="Calibri Light"/>
                <w:sz w:val="24"/>
                <w:szCs w:val="32"/>
              </w:rPr>
              <w:t xml:space="preserve">          </w:t>
            </w:r>
            <w:r w:rsidRPr="005204B7">
              <w:rPr>
                <w:rFonts w:ascii="Calibri Light" w:hAnsi="Calibri Light" w:cs="Calibri Light"/>
                <w:sz w:val="24"/>
                <w:szCs w:val="32"/>
              </w:rPr>
              <w:t>My skills encompass a diverse range of competencies essential for entrepreneurship, including critical thinking, problem-solving, communication, and adaptability. I excel in analyzing market trends, identifying customer needs, and devising strategic plans to capitalize on emerging opportunities</w:t>
            </w:r>
          </w:p>
          <w:p w14:paraId="51A6FF0A" w14:textId="77777777" w:rsidR="00BB2BE0" w:rsidRDefault="00BB2BE0" w:rsidP="00BB2BE0">
            <w:pPr>
              <w:spacing w:line="360" w:lineRule="auto"/>
              <w:rPr>
                <w:rFonts w:ascii="Calibri Light" w:hAnsi="Calibri Light" w:cs="Calibri Light"/>
                <w:sz w:val="24"/>
                <w:szCs w:val="32"/>
              </w:rPr>
            </w:pPr>
          </w:p>
          <w:p w14:paraId="288D361E" w14:textId="34E13D4D" w:rsidR="00BB2BE0" w:rsidRPr="004D3011" w:rsidRDefault="00BB2BE0" w:rsidP="00BB2BE0">
            <w:pPr>
              <w:spacing w:line="360" w:lineRule="auto"/>
            </w:pPr>
          </w:p>
        </w:tc>
        <w:tc>
          <w:tcPr>
            <w:tcW w:w="720" w:type="dxa"/>
          </w:tcPr>
          <w:p w14:paraId="4C61D71E" w14:textId="139E5C33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5C84F7932A84E19B5A6AE2608E11A59"/>
              </w:placeholder>
              <w:temporary/>
              <w:showingPlcHdr/>
              <w15:appearance w15:val="hidden"/>
            </w:sdtPr>
            <w:sdtEndPr/>
            <w:sdtContent>
              <w:p w14:paraId="5E23E375" w14:textId="2EBECF29" w:rsidR="00036450" w:rsidRDefault="00E25A26" w:rsidP="005A0309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F5B70ED" w14:textId="33980D9D" w:rsidR="007F5E31" w:rsidRDefault="00437F9F" w:rsidP="00B359E4">
            <w:pPr>
              <w:pStyle w:val="Heading4"/>
            </w:pPr>
            <w:proofErr w:type="spellStart"/>
            <w:r>
              <w:t>Bagong</w:t>
            </w:r>
            <w:proofErr w:type="spellEnd"/>
            <w:r>
              <w:t xml:space="preserve"> </w:t>
            </w:r>
            <w:proofErr w:type="spellStart"/>
            <w:r>
              <w:t>buhay</w:t>
            </w:r>
            <w:proofErr w:type="spellEnd"/>
            <w:r w:rsidR="00481432">
              <w:t xml:space="preserve"> elementary school</w:t>
            </w:r>
          </w:p>
          <w:p w14:paraId="4A2F2C12" w14:textId="14871395" w:rsidR="007F5E31" w:rsidRDefault="007F5E31" w:rsidP="007F5E31">
            <w:r>
              <w:t>2009 – 201</w:t>
            </w:r>
            <w:r w:rsidR="00481432">
              <w:t>6</w:t>
            </w:r>
          </w:p>
          <w:p w14:paraId="1D06FF17" w14:textId="40ABA881" w:rsidR="005204B7" w:rsidRDefault="005204B7" w:rsidP="007F5E31">
            <w:r w:rsidRPr="005204B7">
              <w:t xml:space="preserve">J.P. Rizal St, San Jose del Monte City, </w:t>
            </w:r>
            <w:proofErr w:type="spellStart"/>
            <w:r w:rsidRPr="005204B7">
              <w:t>Bulacan</w:t>
            </w:r>
            <w:proofErr w:type="spellEnd"/>
          </w:p>
          <w:p w14:paraId="50A996F0" w14:textId="545713F9" w:rsidR="007F5E31" w:rsidRDefault="007F5E31" w:rsidP="007F5E31">
            <w:r>
              <w:t>[Primary]</w:t>
            </w:r>
          </w:p>
          <w:p w14:paraId="2BA62288" w14:textId="77777777" w:rsidR="007F5E31" w:rsidRPr="007F5E31" w:rsidRDefault="007F5E31" w:rsidP="007F5E31"/>
          <w:p w14:paraId="21D9EF86" w14:textId="566AEEE3" w:rsidR="00036450" w:rsidRPr="00B359E4" w:rsidRDefault="00792A58" w:rsidP="00B359E4">
            <w:pPr>
              <w:pStyle w:val="Heading4"/>
            </w:pPr>
            <w:r>
              <w:t>FVR National High school</w:t>
            </w:r>
          </w:p>
          <w:p w14:paraId="40C6B05C" w14:textId="1026466A" w:rsidR="00036450" w:rsidRDefault="00675044" w:rsidP="00B359E4">
            <w:pPr>
              <w:pStyle w:val="Date"/>
            </w:pPr>
            <w:r>
              <w:t>201</w:t>
            </w:r>
            <w:r w:rsidR="00481432">
              <w:t>6</w:t>
            </w:r>
            <w:r w:rsidR="00036450" w:rsidRPr="00B359E4">
              <w:t xml:space="preserve"> - </w:t>
            </w:r>
            <w:r>
              <w:t>20</w:t>
            </w:r>
            <w:r w:rsidR="00437F9F">
              <w:t>20</w:t>
            </w:r>
            <w:r w:rsidR="005204B7">
              <w:t xml:space="preserve"> </w:t>
            </w:r>
          </w:p>
          <w:p w14:paraId="27680556" w14:textId="24F2FFCB" w:rsidR="005204B7" w:rsidRPr="005204B7" w:rsidRDefault="005204B7" w:rsidP="005204B7">
            <w:proofErr w:type="spellStart"/>
            <w:r w:rsidRPr="005204B7">
              <w:t>Norzagaray</w:t>
            </w:r>
            <w:proofErr w:type="spellEnd"/>
            <w:r w:rsidRPr="005204B7">
              <w:t xml:space="preserve">, </w:t>
            </w:r>
            <w:proofErr w:type="spellStart"/>
            <w:r w:rsidRPr="005204B7">
              <w:t>Bulacan</w:t>
            </w:r>
            <w:proofErr w:type="spellEnd"/>
          </w:p>
          <w:p w14:paraId="21689A9B" w14:textId="4735FD41" w:rsidR="00036450" w:rsidRDefault="00675044" w:rsidP="00036450">
            <w:r>
              <w:t>[SECONDA</w:t>
            </w:r>
            <w:r w:rsidR="008D02F8">
              <w:t>R</w:t>
            </w:r>
            <w:r>
              <w:t>Y]</w:t>
            </w:r>
            <w:r w:rsidR="005204B7">
              <w:t xml:space="preserve"> – </w:t>
            </w:r>
            <w:r w:rsidR="005204B7" w:rsidRPr="005204B7">
              <w:rPr>
                <w:b/>
              </w:rPr>
              <w:t>With Honors</w:t>
            </w:r>
          </w:p>
          <w:p w14:paraId="506BF431" w14:textId="3ED48DB8" w:rsidR="00675044" w:rsidRDefault="00675044" w:rsidP="00036450"/>
          <w:p w14:paraId="7B4D9186" w14:textId="02EF8217" w:rsidR="00675044" w:rsidRDefault="00675044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>JAPAN PHILIPPINES INSTITUTE OF TECHNOLOGY</w:t>
            </w:r>
          </w:p>
          <w:p w14:paraId="23DAE833" w14:textId="578ACDFB" w:rsidR="00675044" w:rsidRDefault="00792A58" w:rsidP="00036450">
            <w:r>
              <w:t>20</w:t>
            </w:r>
            <w:r w:rsidR="00481432">
              <w:t>21</w:t>
            </w:r>
            <w:r>
              <w:t xml:space="preserve"> </w:t>
            </w:r>
            <w:r w:rsidR="005204B7">
              <w:t>–</w:t>
            </w:r>
            <w:r>
              <w:t xml:space="preserve"> 202</w:t>
            </w:r>
            <w:r w:rsidR="00481432">
              <w:t>2</w:t>
            </w:r>
          </w:p>
          <w:p w14:paraId="19F4FDC9" w14:textId="6DB7A902" w:rsidR="005204B7" w:rsidRDefault="005204B7" w:rsidP="00036450">
            <w:r w:rsidRPr="005204B7">
              <w:t xml:space="preserve">4th Floor, JAG Building, </w:t>
            </w:r>
            <w:proofErr w:type="spellStart"/>
            <w:r w:rsidRPr="005204B7">
              <w:t>Bagong</w:t>
            </w:r>
            <w:proofErr w:type="spellEnd"/>
            <w:r w:rsidRPr="005204B7">
              <w:t xml:space="preserve"> </w:t>
            </w:r>
            <w:proofErr w:type="spellStart"/>
            <w:r w:rsidRPr="005204B7">
              <w:t>Buhay</w:t>
            </w:r>
            <w:proofErr w:type="spellEnd"/>
            <w:r w:rsidRPr="005204B7">
              <w:t xml:space="preserve">, San Jose del Monte City, </w:t>
            </w:r>
            <w:proofErr w:type="spellStart"/>
            <w:r w:rsidRPr="005204B7">
              <w:t>Bulacan</w:t>
            </w:r>
            <w:proofErr w:type="spellEnd"/>
          </w:p>
          <w:p w14:paraId="3FA62586" w14:textId="0D48B80F" w:rsidR="008D02F8" w:rsidRDefault="008D02F8" w:rsidP="00036450">
            <w:pPr>
              <w:rPr>
                <w:b/>
                <w:bCs/>
              </w:rPr>
            </w:pPr>
            <w:r>
              <w:t xml:space="preserve">[SENIOR HIGH SCHOOL] – </w:t>
            </w:r>
            <w:r w:rsidRPr="008D02F8">
              <w:rPr>
                <w:b/>
                <w:bCs/>
              </w:rPr>
              <w:t>With Honors</w:t>
            </w:r>
          </w:p>
          <w:p w14:paraId="39C9CB13" w14:textId="77777777" w:rsidR="005204B7" w:rsidRDefault="005204B7" w:rsidP="00036450"/>
          <w:p w14:paraId="740B548D" w14:textId="77777777" w:rsidR="008D02F8" w:rsidRPr="008D02F8" w:rsidRDefault="008D02F8" w:rsidP="00036450"/>
          <w:p w14:paraId="68BDCE55" w14:textId="297E5ACA" w:rsidR="005204B7" w:rsidRPr="005204B7" w:rsidRDefault="00900E8B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>Bulacan State University Sarmiento Campus</w:t>
            </w:r>
          </w:p>
          <w:p w14:paraId="357FBB19" w14:textId="64A79D41" w:rsidR="005204B7" w:rsidRDefault="005204B7" w:rsidP="00036450">
            <w:r>
              <w:t>2022 - Present</w:t>
            </w:r>
          </w:p>
          <w:p w14:paraId="55F227EA" w14:textId="00397771" w:rsidR="005204B7" w:rsidRDefault="005204B7" w:rsidP="00036450">
            <w:proofErr w:type="spellStart"/>
            <w:r w:rsidRPr="005204B7">
              <w:t>Kaypian</w:t>
            </w:r>
            <w:proofErr w:type="spellEnd"/>
            <w:r w:rsidRPr="005204B7">
              <w:t xml:space="preserve"> Rd, San Jose del Monte City, </w:t>
            </w:r>
            <w:proofErr w:type="spellStart"/>
            <w:r w:rsidRPr="005204B7">
              <w:t>Bulacan</w:t>
            </w:r>
            <w:proofErr w:type="spellEnd"/>
          </w:p>
          <w:p w14:paraId="37A7D6DC" w14:textId="77777777" w:rsidR="005204B7" w:rsidRDefault="005204B7" w:rsidP="00036450"/>
          <w:p w14:paraId="2CB71F48" w14:textId="0E0B7615" w:rsidR="005F3C5B" w:rsidRPr="009616DD" w:rsidRDefault="00711F2E" w:rsidP="00036450">
            <w:r>
              <w:t>[TERTIARY]</w:t>
            </w:r>
          </w:p>
          <w:p w14:paraId="44FFF656" w14:textId="2F0F8E5F" w:rsidR="00036450" w:rsidRDefault="005204B7" w:rsidP="00036450">
            <w:pPr>
              <w:pStyle w:val="Heading2"/>
            </w:pPr>
            <w:r>
              <w:t xml:space="preserve">III. </w:t>
            </w:r>
            <w:sdt>
              <w:sdtPr>
                <w:id w:val="1001553383"/>
                <w:placeholder>
                  <w:docPart w:val="652CC6A5C8A14369A5AA1899CFF6625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WORK EXPERIENCE</w:t>
                </w:r>
              </w:sdtContent>
            </w:sdt>
          </w:p>
          <w:p w14:paraId="77B427C7" w14:textId="1AEA5CA4" w:rsidR="00036450" w:rsidRDefault="00A5235F" w:rsidP="00B359E4">
            <w:pPr>
              <w:pStyle w:val="Heading4"/>
              <w:numPr>
                <w:ilvl w:val="0"/>
                <w:numId w:val="2"/>
              </w:numPr>
            </w:pPr>
            <w:r>
              <w:t>Lucky R Pharmacy (Sales Clerk)</w:t>
            </w:r>
          </w:p>
          <w:p w14:paraId="2BF0B1C8" w14:textId="28B0D27E" w:rsidR="00A5235F" w:rsidRPr="00A5235F" w:rsidRDefault="00A5235F" w:rsidP="00A5235F">
            <w:pPr>
              <w:ind w:left="360"/>
            </w:pPr>
            <w:r>
              <w:t>2021 - Present</w:t>
            </w:r>
          </w:p>
          <w:p w14:paraId="2BA7D0A3" w14:textId="33415E5E" w:rsidR="00A5235F" w:rsidRDefault="00A5235F" w:rsidP="00A5235F">
            <w:pPr>
              <w:pStyle w:val="Heading4"/>
              <w:numPr>
                <w:ilvl w:val="0"/>
                <w:numId w:val="2"/>
              </w:numPr>
            </w:pPr>
            <w:r>
              <w:t>Mobile Options (Sales Clerk)</w:t>
            </w:r>
          </w:p>
          <w:p w14:paraId="6DCE1C0E" w14:textId="0AE241B3" w:rsidR="00A5235F" w:rsidRPr="00A5235F" w:rsidRDefault="00A5235F" w:rsidP="00A5235F">
            <w:r>
              <w:t xml:space="preserve">       2020</w:t>
            </w:r>
          </w:p>
          <w:p w14:paraId="61123A85" w14:textId="1A83EB24" w:rsidR="00481432" w:rsidRPr="00481432" w:rsidRDefault="00481432" w:rsidP="00A5235F"/>
          <w:p w14:paraId="0DC8FEFF" w14:textId="2CDA3E20" w:rsidR="00605153" w:rsidRDefault="00605153" w:rsidP="00605153">
            <w:pPr>
              <w:pStyle w:val="Heading2"/>
            </w:pPr>
          </w:p>
          <w:p w14:paraId="1A2807E8" w14:textId="31FE6D31" w:rsidR="00036450" w:rsidRPr="00900E8B" w:rsidRDefault="007F5E31" w:rsidP="00900E8B">
            <w:pPr>
              <w:pStyle w:val="Heading4"/>
              <w:rPr>
                <w:b w:val="0"/>
                <w:bCs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78878E97" wp14:editId="251859B2">
                      <wp:simplePos x="0" y="0"/>
                      <wp:positionH relativeFrom="column">
                        <wp:posOffset>2077348</wp:posOffset>
                      </wp:positionH>
                      <wp:positionV relativeFrom="paragraph">
                        <wp:posOffset>3345121</wp:posOffset>
                      </wp:positionV>
                      <wp:extent cx="1698171" cy="412750"/>
                      <wp:effectExtent l="0" t="0" r="0" b="635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8171" cy="412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E9A25E" w14:textId="477C2597" w:rsidR="000F46FA" w:rsidRDefault="00DA672A" w:rsidP="000F46FA">
                                  <w:pPr>
                                    <w:jc w:val="center"/>
                                    <w:rPr>
                                      <w:rFonts w:ascii="Calibri Light" w:hAnsi="Calibri Light" w:cs="Calibri Light"/>
                                      <w:sz w:val="24"/>
                                      <w:szCs w:val="3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sz w:val="24"/>
                                      <w:szCs w:val="32"/>
                                      <w:u w:val="single"/>
                                    </w:rPr>
                                    <w:t xml:space="preserve">Danica </w:t>
                                  </w:r>
                                  <w:proofErr w:type="spellStart"/>
                                  <w:r>
                                    <w:rPr>
                                      <w:rFonts w:ascii="Calibri Light" w:hAnsi="Calibri Light" w:cs="Calibri Light"/>
                                      <w:sz w:val="24"/>
                                      <w:szCs w:val="32"/>
                                      <w:u w:val="single"/>
                                    </w:rPr>
                                    <w:t>Gois</w:t>
                                  </w:r>
                                  <w:proofErr w:type="spellEnd"/>
                                </w:p>
                                <w:p w14:paraId="0E06B935" w14:textId="552D25A0" w:rsidR="000F46FA" w:rsidRPr="007172DF" w:rsidRDefault="000F46FA" w:rsidP="000F46FA">
                                  <w:pPr>
                                    <w:jc w:val="center"/>
                                    <w:rPr>
                                      <w:rFonts w:ascii="Calibri Light" w:hAnsi="Calibri Light" w:cs="Calibri Light"/>
                                      <w:b/>
                                      <w:bCs/>
                                      <w:sz w:val="14"/>
                                      <w:szCs w:val="18"/>
                                    </w:rPr>
                                  </w:pPr>
                                  <w:r w:rsidRPr="007172DF">
                                    <w:rPr>
                                      <w:rFonts w:ascii="Calibri Light" w:hAnsi="Calibri Light" w:cs="Calibri Light"/>
                                      <w:b/>
                                      <w:bCs/>
                                      <w:sz w:val="14"/>
                                      <w:szCs w:val="18"/>
                                    </w:rPr>
                                    <w:t xml:space="preserve">Applicant’s </w:t>
                                  </w:r>
                                  <w:r w:rsidR="007172DF">
                                    <w:rPr>
                                      <w:rFonts w:ascii="Calibri Light" w:hAnsi="Calibri Light" w:cs="Calibri Light"/>
                                      <w:b/>
                                      <w:bCs/>
                                      <w:sz w:val="14"/>
                                      <w:szCs w:val="18"/>
                                    </w:rPr>
                                    <w:t>Name</w:t>
                                  </w:r>
                                </w:p>
                                <w:p w14:paraId="32FBDD8D" w14:textId="77777777" w:rsidR="000F46FA" w:rsidRPr="0028582C" w:rsidRDefault="000F46FA" w:rsidP="000F46FA">
                                  <w:pPr>
                                    <w:jc w:val="right"/>
                                    <w:rPr>
                                      <w:rFonts w:ascii="Calibri Light" w:hAnsi="Calibri Light" w:cs="Calibri Light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878E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3.55pt;margin-top:263.4pt;width:133.7pt;height:3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" filled="f" stroked="f">
                      <v:textbox>
                        <w:txbxContent>
                          <w:p w14:paraId="30E9A25E" w14:textId="477C2597" w:rsidR="000F46FA" w:rsidRDefault="00DA672A" w:rsidP="000F46FA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24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  <w:szCs w:val="32"/>
                                <w:u w:val="single"/>
                              </w:rPr>
                              <w:t xml:space="preserve">Danica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sz w:val="24"/>
                                <w:szCs w:val="32"/>
                                <w:u w:val="single"/>
                              </w:rPr>
                              <w:t>Gois</w:t>
                            </w:r>
                            <w:proofErr w:type="spellEnd"/>
                          </w:p>
                          <w:p w14:paraId="0E06B935" w14:textId="552D25A0" w:rsidR="000F46FA" w:rsidRPr="007172DF" w:rsidRDefault="000F46FA" w:rsidP="000F46FA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 w:rsidRPr="007172D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4"/>
                                <w:szCs w:val="18"/>
                              </w:rPr>
                              <w:t xml:space="preserve">Applicant’s </w:t>
                            </w:r>
                            <w:r w:rsidR="007172D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4"/>
                                <w:szCs w:val="18"/>
                              </w:rPr>
                              <w:t>Name</w:t>
                            </w:r>
                          </w:p>
                          <w:p w14:paraId="32FBDD8D" w14:textId="77777777" w:rsidR="000F46FA" w:rsidRPr="0028582C" w:rsidRDefault="000F46FA" w:rsidP="000F46FA">
                            <w:pPr>
                              <w:jc w:val="right"/>
                              <w:rPr>
                                <w:rFonts w:ascii="Calibri Light" w:hAnsi="Calibri Light" w:cs="Calibri Light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4513"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B3DE4AD" wp14:editId="1BCF7D01">
                      <wp:simplePos x="0" y="0"/>
                      <wp:positionH relativeFrom="column">
                        <wp:posOffset>64201</wp:posOffset>
                      </wp:positionH>
                      <wp:positionV relativeFrom="paragraph">
                        <wp:posOffset>464953</wp:posOffset>
                      </wp:positionV>
                      <wp:extent cx="3674745" cy="724535"/>
                      <wp:effectExtent l="0" t="0" r="190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4745" cy="724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46FF28" w14:textId="604FF93D" w:rsidR="00E14B43" w:rsidRPr="00E14B43" w:rsidRDefault="00E14B43" w:rsidP="00E14B43">
                                  <w:pPr>
                                    <w:jc w:val="center"/>
                                    <w:rPr>
                                      <w:rFonts w:ascii="Calibri Light" w:hAnsi="Calibri Light" w:cs="Calibri Light"/>
                                      <w:sz w:val="24"/>
                                      <w:szCs w:val="32"/>
                                    </w:rPr>
                                  </w:pPr>
                                  <w:r w:rsidRPr="00E14B43">
                                    <w:rPr>
                                      <w:rFonts w:ascii="Calibri Light" w:hAnsi="Calibri Light" w:cs="Calibri Light"/>
                                      <w:sz w:val="24"/>
                                      <w:szCs w:val="32"/>
                                    </w:rPr>
                                    <w:t xml:space="preserve">“I hereby declare that all the information provided in this form is correct and </w:t>
                                  </w:r>
                                  <w:r w:rsidR="00233ED5">
                                    <w:rPr>
                                      <w:rFonts w:ascii="Calibri Light" w:hAnsi="Calibri Light" w:cs="Calibri Light"/>
                                      <w:sz w:val="24"/>
                                      <w:szCs w:val="32"/>
                                    </w:rPr>
                                    <w:t>honest</w:t>
                                  </w:r>
                                  <w:r w:rsidRPr="00E14B43">
                                    <w:rPr>
                                      <w:rFonts w:ascii="Calibri Light" w:hAnsi="Calibri Light" w:cs="Calibri Light"/>
                                      <w:sz w:val="24"/>
                                      <w:szCs w:val="32"/>
                                    </w:rPr>
                                    <w:t xml:space="preserve"> to the best of my knowledge”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DE4AD" id="_x0000_s1027" type="#_x0000_t202" style="position:absolute;margin-left:5.05pt;margin-top:36.6pt;width:289.35pt;height:5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" stroked="f">
                      <v:textbox>
                        <w:txbxContent>
                          <w:p w14:paraId="5D46FF28" w14:textId="604FF93D" w:rsidR="00E14B43" w:rsidRPr="00E14B43" w:rsidRDefault="00E14B43" w:rsidP="00E14B43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24"/>
                                <w:szCs w:val="32"/>
                              </w:rPr>
                            </w:pPr>
                            <w:r w:rsidRPr="00E14B43">
                              <w:rPr>
                                <w:rFonts w:ascii="Calibri Light" w:hAnsi="Calibri Light" w:cs="Calibri Light"/>
                                <w:sz w:val="24"/>
                                <w:szCs w:val="32"/>
                              </w:rPr>
                              <w:t xml:space="preserve">“I hereby declare that all the information provided in this form is correct and </w:t>
                            </w:r>
                            <w:r w:rsidR="00233ED5">
                              <w:rPr>
                                <w:rFonts w:ascii="Calibri Light" w:hAnsi="Calibri Light" w:cs="Calibri Light"/>
                                <w:sz w:val="24"/>
                                <w:szCs w:val="32"/>
                              </w:rPr>
                              <w:t>honest</w:t>
                            </w:r>
                            <w:r w:rsidRPr="00E14B43">
                              <w:rPr>
                                <w:rFonts w:ascii="Calibri Light" w:hAnsi="Calibri Light" w:cs="Calibri Light"/>
                                <w:sz w:val="24"/>
                                <w:szCs w:val="32"/>
                              </w:rPr>
                              <w:t xml:space="preserve"> to the best of my knowledge”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877E3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BF8EB4" wp14:editId="032D2617">
                      <wp:simplePos x="0" y="0"/>
                      <wp:positionH relativeFrom="column">
                        <wp:posOffset>2272112</wp:posOffset>
                      </wp:positionH>
                      <wp:positionV relativeFrom="paragraph">
                        <wp:posOffset>3350260</wp:posOffset>
                      </wp:positionV>
                      <wp:extent cx="132969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96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DCE1D53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pt,263.8pt" to="283.6pt,2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7D590B3" w14:textId="13E308F4" w:rsidR="0043117B" w:rsidRDefault="00E04E6B" w:rsidP="000C45FF">
      <w:pPr>
        <w:tabs>
          <w:tab w:val="left" w:pos="990"/>
        </w:tabs>
      </w:pPr>
    </w:p>
    <w:sectPr w:rsidR="0043117B" w:rsidSect="00BA0721">
      <w:headerReference w:type="default" r:id="rId12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6C484" w14:textId="77777777" w:rsidR="00E04E6B" w:rsidRDefault="00E04E6B" w:rsidP="000C45FF">
      <w:r>
        <w:separator/>
      </w:r>
    </w:p>
  </w:endnote>
  <w:endnote w:type="continuationSeparator" w:id="0">
    <w:p w14:paraId="54E1D03F" w14:textId="77777777" w:rsidR="00E04E6B" w:rsidRDefault="00E04E6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530F4" w14:textId="77777777" w:rsidR="00E04E6B" w:rsidRDefault="00E04E6B" w:rsidP="000C45FF">
      <w:r>
        <w:separator/>
      </w:r>
    </w:p>
  </w:footnote>
  <w:footnote w:type="continuationSeparator" w:id="0">
    <w:p w14:paraId="66BA68FC" w14:textId="77777777" w:rsidR="00E04E6B" w:rsidRDefault="00E04E6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13765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C5E68A8" wp14:editId="6CE1A67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D7B"/>
    <w:multiLevelType w:val="hybridMultilevel"/>
    <w:tmpl w:val="88B8A3AE"/>
    <w:lvl w:ilvl="0" w:tplc="FDB0F19C">
      <w:start w:val="202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667C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3F21BAB"/>
    <w:multiLevelType w:val="hybridMultilevel"/>
    <w:tmpl w:val="B6209D64"/>
    <w:lvl w:ilvl="0" w:tplc="B286424C">
      <w:start w:val="20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579D3"/>
    <w:multiLevelType w:val="hybridMultilevel"/>
    <w:tmpl w:val="893E7E80"/>
    <w:lvl w:ilvl="0" w:tplc="6212C106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85C90"/>
    <w:multiLevelType w:val="hybridMultilevel"/>
    <w:tmpl w:val="B572756E"/>
    <w:lvl w:ilvl="0" w:tplc="922E7EB8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B3376"/>
    <w:multiLevelType w:val="hybridMultilevel"/>
    <w:tmpl w:val="9D50B722"/>
    <w:lvl w:ilvl="0" w:tplc="74AA257E">
      <w:start w:val="20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E08FC"/>
    <w:multiLevelType w:val="hybridMultilevel"/>
    <w:tmpl w:val="BBC86E42"/>
    <w:lvl w:ilvl="0" w:tplc="08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7" w15:restartNumberingAfterBreak="0">
    <w:nsid w:val="62977AF7"/>
    <w:multiLevelType w:val="hybridMultilevel"/>
    <w:tmpl w:val="A03EF138"/>
    <w:lvl w:ilvl="0" w:tplc="EED4EE1E">
      <w:start w:val="20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B2F1F"/>
    <w:multiLevelType w:val="hybridMultilevel"/>
    <w:tmpl w:val="80BC3C7E"/>
    <w:lvl w:ilvl="0" w:tplc="CDFCF81A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0574C"/>
    <w:multiLevelType w:val="hybridMultilevel"/>
    <w:tmpl w:val="D35879D4"/>
    <w:lvl w:ilvl="0" w:tplc="4642D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B8"/>
    <w:rsid w:val="00036450"/>
    <w:rsid w:val="00044D48"/>
    <w:rsid w:val="000938E2"/>
    <w:rsid w:val="00094499"/>
    <w:rsid w:val="000C372C"/>
    <w:rsid w:val="000C45FF"/>
    <w:rsid w:val="000C56D5"/>
    <w:rsid w:val="000E3FD1"/>
    <w:rsid w:val="000F3103"/>
    <w:rsid w:val="000F46FA"/>
    <w:rsid w:val="000F51A4"/>
    <w:rsid w:val="00112054"/>
    <w:rsid w:val="00127FA5"/>
    <w:rsid w:val="001525E1"/>
    <w:rsid w:val="00161A93"/>
    <w:rsid w:val="00180329"/>
    <w:rsid w:val="0019001F"/>
    <w:rsid w:val="001A74A5"/>
    <w:rsid w:val="001B2ABD"/>
    <w:rsid w:val="001D1106"/>
    <w:rsid w:val="001D7CF1"/>
    <w:rsid w:val="001E0391"/>
    <w:rsid w:val="001E1759"/>
    <w:rsid w:val="001F1ECC"/>
    <w:rsid w:val="002064D0"/>
    <w:rsid w:val="00233ED5"/>
    <w:rsid w:val="00236FDD"/>
    <w:rsid w:val="002400EB"/>
    <w:rsid w:val="0025209D"/>
    <w:rsid w:val="00256CF7"/>
    <w:rsid w:val="00281FD5"/>
    <w:rsid w:val="0028582C"/>
    <w:rsid w:val="0030481B"/>
    <w:rsid w:val="003156FC"/>
    <w:rsid w:val="003254B5"/>
    <w:rsid w:val="00340D44"/>
    <w:rsid w:val="0037121F"/>
    <w:rsid w:val="003A6B7D"/>
    <w:rsid w:val="003A6D8F"/>
    <w:rsid w:val="003B06CA"/>
    <w:rsid w:val="003D4530"/>
    <w:rsid w:val="004041F4"/>
    <w:rsid w:val="004071FC"/>
    <w:rsid w:val="0043318C"/>
    <w:rsid w:val="00437F9F"/>
    <w:rsid w:val="00441AD3"/>
    <w:rsid w:val="00443105"/>
    <w:rsid w:val="00445947"/>
    <w:rsid w:val="004813B3"/>
    <w:rsid w:val="00481432"/>
    <w:rsid w:val="004829D2"/>
    <w:rsid w:val="00483748"/>
    <w:rsid w:val="00484DBD"/>
    <w:rsid w:val="0049440F"/>
    <w:rsid w:val="00496591"/>
    <w:rsid w:val="00497DC8"/>
    <w:rsid w:val="004B5CF9"/>
    <w:rsid w:val="004C0E9A"/>
    <w:rsid w:val="004C63E4"/>
    <w:rsid w:val="004D3011"/>
    <w:rsid w:val="004E2077"/>
    <w:rsid w:val="00501A9D"/>
    <w:rsid w:val="00515A20"/>
    <w:rsid w:val="005204B7"/>
    <w:rsid w:val="005262AC"/>
    <w:rsid w:val="00556846"/>
    <w:rsid w:val="00576575"/>
    <w:rsid w:val="005A0309"/>
    <w:rsid w:val="005D635E"/>
    <w:rsid w:val="005E39D5"/>
    <w:rsid w:val="005F3C5B"/>
    <w:rsid w:val="00600670"/>
    <w:rsid w:val="00605153"/>
    <w:rsid w:val="00620D34"/>
    <w:rsid w:val="0062123A"/>
    <w:rsid w:val="00625D72"/>
    <w:rsid w:val="006334D4"/>
    <w:rsid w:val="00646E75"/>
    <w:rsid w:val="00675044"/>
    <w:rsid w:val="006771D0"/>
    <w:rsid w:val="00684513"/>
    <w:rsid w:val="00695177"/>
    <w:rsid w:val="006D7AF1"/>
    <w:rsid w:val="00711F2E"/>
    <w:rsid w:val="00715FCB"/>
    <w:rsid w:val="007172DF"/>
    <w:rsid w:val="00743101"/>
    <w:rsid w:val="007747B8"/>
    <w:rsid w:val="007775E1"/>
    <w:rsid w:val="007867A0"/>
    <w:rsid w:val="007927F5"/>
    <w:rsid w:val="00792A58"/>
    <w:rsid w:val="007A5138"/>
    <w:rsid w:val="007E62CB"/>
    <w:rsid w:val="007F13DF"/>
    <w:rsid w:val="007F5E31"/>
    <w:rsid w:val="00802CA0"/>
    <w:rsid w:val="00831617"/>
    <w:rsid w:val="008B5169"/>
    <w:rsid w:val="008D02F8"/>
    <w:rsid w:val="008E4115"/>
    <w:rsid w:val="00900E8B"/>
    <w:rsid w:val="00921C81"/>
    <w:rsid w:val="009260CD"/>
    <w:rsid w:val="0094703C"/>
    <w:rsid w:val="00952C25"/>
    <w:rsid w:val="009616DD"/>
    <w:rsid w:val="00964A1C"/>
    <w:rsid w:val="00966C49"/>
    <w:rsid w:val="009872AF"/>
    <w:rsid w:val="009A3C74"/>
    <w:rsid w:val="009B135A"/>
    <w:rsid w:val="009C0FCC"/>
    <w:rsid w:val="009C34C3"/>
    <w:rsid w:val="009C727B"/>
    <w:rsid w:val="009E2910"/>
    <w:rsid w:val="009F0BB6"/>
    <w:rsid w:val="00A2118D"/>
    <w:rsid w:val="00A379FC"/>
    <w:rsid w:val="00A5235F"/>
    <w:rsid w:val="00A61153"/>
    <w:rsid w:val="00AA69D8"/>
    <w:rsid w:val="00AD76E2"/>
    <w:rsid w:val="00B20152"/>
    <w:rsid w:val="00B3285A"/>
    <w:rsid w:val="00B359E4"/>
    <w:rsid w:val="00B474B5"/>
    <w:rsid w:val="00B57D98"/>
    <w:rsid w:val="00B70850"/>
    <w:rsid w:val="00B86A47"/>
    <w:rsid w:val="00B875CC"/>
    <w:rsid w:val="00BA0721"/>
    <w:rsid w:val="00BB2BE0"/>
    <w:rsid w:val="00C066B6"/>
    <w:rsid w:val="00C11304"/>
    <w:rsid w:val="00C37BA1"/>
    <w:rsid w:val="00C4674C"/>
    <w:rsid w:val="00C506CF"/>
    <w:rsid w:val="00C72BED"/>
    <w:rsid w:val="00C74F2F"/>
    <w:rsid w:val="00C84C96"/>
    <w:rsid w:val="00C9578B"/>
    <w:rsid w:val="00CB0055"/>
    <w:rsid w:val="00CB147F"/>
    <w:rsid w:val="00CD685F"/>
    <w:rsid w:val="00D2522B"/>
    <w:rsid w:val="00D422DE"/>
    <w:rsid w:val="00D5459D"/>
    <w:rsid w:val="00D877E3"/>
    <w:rsid w:val="00DA0C64"/>
    <w:rsid w:val="00DA1F4D"/>
    <w:rsid w:val="00DA672A"/>
    <w:rsid w:val="00DD172A"/>
    <w:rsid w:val="00DE1DD1"/>
    <w:rsid w:val="00DE25AD"/>
    <w:rsid w:val="00E04E6B"/>
    <w:rsid w:val="00E14B43"/>
    <w:rsid w:val="00E24261"/>
    <w:rsid w:val="00E25A26"/>
    <w:rsid w:val="00E4381A"/>
    <w:rsid w:val="00E55D74"/>
    <w:rsid w:val="00E66E79"/>
    <w:rsid w:val="00E73272"/>
    <w:rsid w:val="00EA08FB"/>
    <w:rsid w:val="00EF6C73"/>
    <w:rsid w:val="00F06F3A"/>
    <w:rsid w:val="00F11129"/>
    <w:rsid w:val="00F3022C"/>
    <w:rsid w:val="00F60274"/>
    <w:rsid w:val="00F62CD0"/>
    <w:rsid w:val="00F731C5"/>
    <w:rsid w:val="00F77FB9"/>
    <w:rsid w:val="00F9099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A9F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60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1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3190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1512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100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626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956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50880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72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051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687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141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341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363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1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icagois5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t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C84F7932A84E19B5A6AE2608E11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4B7CE-EF3F-424B-98B8-60DF819A0E3D}"/>
      </w:docPartPr>
      <w:docPartBody>
        <w:p w:rsidR="00A71141" w:rsidRDefault="00CC3BBD">
          <w:pPr>
            <w:pStyle w:val="A5C84F7932A84E19B5A6AE2608E11A59"/>
          </w:pPr>
          <w:r w:rsidRPr="00036450">
            <w:t>EDUCATION</w:t>
          </w:r>
        </w:p>
      </w:docPartBody>
    </w:docPart>
    <w:docPart>
      <w:docPartPr>
        <w:name w:val="652CC6A5C8A14369A5AA1899CFF66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216DB-122E-48B0-AF11-0355444594C2}"/>
      </w:docPartPr>
      <w:docPartBody>
        <w:p w:rsidR="00A71141" w:rsidRDefault="00CC3BBD">
          <w:pPr>
            <w:pStyle w:val="652CC6A5C8A14369A5AA1899CFF6625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7E"/>
    <w:rsid w:val="006F74AA"/>
    <w:rsid w:val="00805BF0"/>
    <w:rsid w:val="008D7994"/>
    <w:rsid w:val="00A674B2"/>
    <w:rsid w:val="00A71141"/>
    <w:rsid w:val="00C55120"/>
    <w:rsid w:val="00CC3BBD"/>
    <w:rsid w:val="00EB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57E49BBCA14F6698C2EF61A57BBC8D">
    <w:name w:val="B157E49BBCA14F6698C2EF61A57BBC8D"/>
  </w:style>
  <w:style w:type="paragraph" w:customStyle="1" w:styleId="5ABB2567DC194827836330CE4658204A">
    <w:name w:val="5ABB2567DC194827836330CE4658204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5C84F7932A84E19B5A6AE2608E11A59">
    <w:name w:val="A5C84F7932A84E19B5A6AE2608E11A59"/>
  </w:style>
  <w:style w:type="paragraph" w:customStyle="1" w:styleId="652CC6A5C8A14369A5AA1899CFF66251">
    <w:name w:val="652CC6A5C8A14369A5AA1899CFF6625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2022-07-24T07:52:00Z</dcterms:created>
  <dcterms:modified xsi:type="dcterms:W3CDTF">2024-04-08T08:28:00Z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